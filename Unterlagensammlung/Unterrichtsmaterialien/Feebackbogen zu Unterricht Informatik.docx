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852"/>
        <w:gridCol w:w="1838"/>
        <w:gridCol w:w="1884"/>
        <w:gridCol w:w="1860"/>
        <w:gridCol w:w="1854"/>
      </w:tblGrid>
      <w:tr w:rsidR="00C47C52" w:rsidRPr="00363FFE" w:rsidTr="00C47C5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4F6FE9" w:rsidP="00D16B15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>Ich habe es schwierig gefunden im Unterricht mitzukommen</w:t>
            </w:r>
            <w:r w:rsidR="00C47C52" w:rsidRPr="001E1190">
              <w:rPr>
                <w:rFonts w:eastAsia="Times New Roman" w:cs="Times New Roman"/>
                <w:szCs w:val="27"/>
                <w:lang w:eastAsia="de-DE"/>
              </w:rPr>
              <w:t xml:space="preserve">. </w:t>
            </w:r>
          </w:p>
        </w:tc>
      </w:tr>
      <w:tr w:rsidR="00C47C52" w:rsidRPr="00363FFE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-84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30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4F6FE9" w:rsidRPr="00363FFE" w:rsidRDefault="00C47C52" w:rsidP="004F6FE9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gar nich</w:t>
            </w:r>
            <w:r w:rsidR="004F6FE9">
              <w:rPr>
                <w:rFonts w:eastAsia="Times New Roman" w:cs="Times New Roman"/>
                <w:lang w:eastAsia="de-DE"/>
              </w:rPr>
              <w:t>t</w:t>
            </w:r>
          </w:p>
        </w:tc>
      </w:tr>
      <w:tr w:rsidR="00C47C52" w:rsidRPr="00363FFE" w:rsidTr="00C47C5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4F6FE9" w:rsidP="00837870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 xml:space="preserve">Ich habe das Gefühl, ich habe im Unterricht viel </w:t>
            </w:r>
            <w:r w:rsidR="00837870">
              <w:rPr>
                <w:rFonts w:eastAsia="Times New Roman" w:cs="Times New Roman"/>
                <w:szCs w:val="27"/>
                <w:lang w:eastAsia="de-DE"/>
              </w:rPr>
              <w:t>Interessantes gelernt</w:t>
            </w:r>
            <w:r w:rsidR="00C47C52" w:rsidRPr="001E1190">
              <w:rPr>
                <w:rFonts w:eastAsia="Times New Roman" w:cs="Times New Roman"/>
                <w:szCs w:val="27"/>
                <w:lang w:eastAsia="de-DE"/>
              </w:rPr>
              <w:t>.</w:t>
            </w:r>
          </w:p>
        </w:tc>
      </w:tr>
      <w:tr w:rsidR="00C47C52" w:rsidRPr="00363FFE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-84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30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gar nicht</w:t>
            </w:r>
          </w:p>
        </w:tc>
      </w:tr>
      <w:tr w:rsidR="00C47C52" w:rsidRPr="00363FFE" w:rsidTr="00C47C5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837870" w:rsidP="00CE4BD9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>Die Gestaltung de</w:t>
            </w:r>
            <w:r w:rsidR="00CE4BD9">
              <w:rPr>
                <w:rFonts w:eastAsia="Times New Roman" w:cs="Times New Roman"/>
                <w:szCs w:val="27"/>
                <w:lang w:eastAsia="de-DE"/>
              </w:rPr>
              <w:t>s</w:t>
            </w:r>
            <w:r>
              <w:rPr>
                <w:rFonts w:eastAsia="Times New Roman" w:cs="Times New Roman"/>
                <w:szCs w:val="27"/>
                <w:lang w:eastAsia="de-DE"/>
              </w:rPr>
              <w:t xml:space="preserve"> Unterrichtes</w:t>
            </w:r>
            <w:r w:rsidR="004F6FE9">
              <w:rPr>
                <w:rFonts w:eastAsia="Times New Roman" w:cs="Times New Roman"/>
                <w:szCs w:val="27"/>
                <w:lang w:eastAsia="de-DE"/>
              </w:rPr>
              <w:t xml:space="preserve"> hat mir gut gefallen.</w:t>
            </w:r>
          </w:p>
        </w:tc>
      </w:tr>
      <w:tr w:rsidR="00C47C52" w:rsidRPr="00363FFE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-84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30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gar nicht</w:t>
            </w:r>
          </w:p>
        </w:tc>
      </w:tr>
      <w:tr w:rsidR="00C47C52" w:rsidRPr="00363FFE" w:rsidTr="00C47C5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4F6FE9" w:rsidP="004F6FE9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>S</w:t>
            </w:r>
            <w:r w:rsidR="00C47C52" w:rsidRPr="001E1190">
              <w:rPr>
                <w:rFonts w:eastAsia="Times New Roman" w:cs="Times New Roman"/>
                <w:szCs w:val="27"/>
                <w:lang w:eastAsia="de-DE"/>
              </w:rPr>
              <w:t xml:space="preserve">chwierige Dinge </w:t>
            </w:r>
            <w:r>
              <w:rPr>
                <w:rFonts w:eastAsia="Times New Roman" w:cs="Times New Roman"/>
                <w:szCs w:val="27"/>
                <w:lang w:eastAsia="de-DE"/>
              </w:rPr>
              <w:t>wurden so gut erklärt, dass ich sie verstehen konnte</w:t>
            </w:r>
            <w:r w:rsidR="00C47C52" w:rsidRPr="001E1190">
              <w:rPr>
                <w:rFonts w:eastAsia="Times New Roman" w:cs="Times New Roman"/>
                <w:szCs w:val="27"/>
                <w:lang w:eastAsia="de-DE"/>
              </w:rPr>
              <w:t>.</w:t>
            </w:r>
          </w:p>
        </w:tc>
      </w:tr>
      <w:tr w:rsidR="00C47C52" w:rsidRPr="00363FFE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-84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30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gar nicht</w:t>
            </w:r>
          </w:p>
        </w:tc>
      </w:tr>
      <w:tr w:rsidR="00C47C52" w:rsidRPr="00363FFE" w:rsidTr="00C47C52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4F6FE9" w:rsidP="001E1190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 xml:space="preserve">Ich habe mich </w:t>
            </w:r>
            <w:r w:rsidR="00CE4BD9">
              <w:rPr>
                <w:rFonts w:eastAsia="Times New Roman" w:cs="Times New Roman"/>
                <w:szCs w:val="27"/>
                <w:lang w:eastAsia="de-DE"/>
              </w:rPr>
              <w:t xml:space="preserve">selbst </w:t>
            </w:r>
            <w:r>
              <w:rPr>
                <w:rFonts w:eastAsia="Times New Roman" w:cs="Times New Roman"/>
                <w:szCs w:val="27"/>
                <w:lang w:eastAsia="de-DE"/>
              </w:rPr>
              <w:t>in den Unterricht einbringen können.</w:t>
            </w:r>
          </w:p>
        </w:tc>
      </w:tr>
      <w:tr w:rsidR="00C47C52" w:rsidRPr="00363FFE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-84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left="30"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47C52" w:rsidRPr="00363FFE" w:rsidRDefault="00C47C52" w:rsidP="00C008CB">
            <w:pPr>
              <w:shd w:val="clear" w:color="auto" w:fill="FFFFFF"/>
              <w:tabs>
                <w:tab w:val="left" w:pos="426"/>
              </w:tabs>
              <w:spacing w:after="30"/>
              <w:ind w:right="30"/>
              <w:jc w:val="center"/>
              <w:rPr>
                <w:rFonts w:eastAsia="Times New Roman" w:cs="Times New Roman"/>
                <w:lang w:eastAsia="de-DE"/>
              </w:rPr>
            </w:pPr>
            <w:r w:rsidRPr="00363FFE">
              <w:rPr>
                <w:rFonts w:eastAsia="Times New Roman" w:cs="Times New Roman"/>
                <w:lang w:eastAsia="de-DE"/>
              </w:rPr>
              <w:sym w:font="Wingdings" w:char="F0A1"/>
            </w:r>
            <w:r w:rsidRPr="00363FFE">
              <w:rPr>
                <w:rFonts w:eastAsia="Times New Roman" w:cs="Times New Roman"/>
                <w:lang w:eastAsia="de-DE"/>
              </w:rPr>
              <w:br/>
              <w:t>stimmt gar nicht</w:t>
            </w:r>
          </w:p>
        </w:tc>
      </w:tr>
      <w:tr w:rsidR="00C47C52" w:rsidRPr="00540880" w:rsidTr="007B13C6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47C52" w:rsidRPr="001E1190" w:rsidRDefault="004F6FE9" w:rsidP="004F6FE9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  <w:r>
              <w:rPr>
                <w:rFonts w:eastAsia="Times New Roman" w:cs="Times New Roman"/>
                <w:szCs w:val="27"/>
                <w:lang w:eastAsia="de-DE"/>
              </w:rPr>
              <w:t xml:space="preserve">Ich habe das Gefühl gehabt, die Lehrperson </w:t>
            </w:r>
            <w:r w:rsidRPr="001E1190">
              <w:rPr>
                <w:rFonts w:eastAsia="Times New Roman" w:cs="Times New Roman"/>
                <w:szCs w:val="27"/>
                <w:lang w:eastAsia="de-DE"/>
              </w:rPr>
              <w:t xml:space="preserve">interessiert sich auch für </w:t>
            </w:r>
            <w:r>
              <w:rPr>
                <w:rFonts w:eastAsia="Times New Roman" w:cs="Times New Roman"/>
                <w:szCs w:val="27"/>
                <w:lang w:eastAsia="de-DE"/>
              </w:rPr>
              <w:t>meine</w:t>
            </w:r>
            <w:r w:rsidRPr="001E1190">
              <w:rPr>
                <w:rFonts w:eastAsia="Times New Roman" w:cs="Times New Roman"/>
                <w:szCs w:val="27"/>
                <w:lang w:eastAsia="de-DE"/>
              </w:rPr>
              <w:t xml:space="preserve"> persönlichen Probleme und Erlebnisse</w:t>
            </w:r>
            <w:r>
              <w:rPr>
                <w:rFonts w:eastAsia="Times New Roman" w:cs="Times New Roman"/>
                <w:szCs w:val="27"/>
                <w:lang w:eastAsia="de-DE"/>
              </w:rPr>
              <w:t>.</w:t>
            </w:r>
          </w:p>
        </w:tc>
      </w:tr>
      <w:tr w:rsidR="00C47C52" w:rsidRPr="00540880" w:rsidTr="007B13C6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C47C52" w:rsidRPr="00540880" w:rsidRDefault="00C47C52" w:rsidP="00C008CB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C47C52" w:rsidRPr="00540880" w:rsidRDefault="00C47C52" w:rsidP="00C008CB">
            <w:pPr>
              <w:shd w:val="clear" w:color="auto" w:fill="FFFFFF"/>
              <w:tabs>
                <w:tab w:val="left" w:pos="426"/>
              </w:tabs>
              <w:ind w:left="-84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C47C52" w:rsidRPr="00540880" w:rsidRDefault="00C47C52" w:rsidP="00C008CB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C47C52" w:rsidRPr="00540880" w:rsidRDefault="00C47C52" w:rsidP="00C008CB">
            <w:pPr>
              <w:shd w:val="clear" w:color="auto" w:fill="FFFFFF"/>
              <w:tabs>
                <w:tab w:val="left" w:pos="426"/>
              </w:tabs>
              <w:ind w:left="30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C47C52" w:rsidRPr="00540880" w:rsidRDefault="00C47C52" w:rsidP="00C008CB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gar nicht</w:t>
            </w:r>
          </w:p>
        </w:tc>
      </w:tr>
      <w:tr w:rsidR="007B13C6" w:rsidRPr="001E1190" w:rsidTr="007B13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B13C6" w:rsidRPr="007B13C6" w:rsidRDefault="007B13C6" w:rsidP="007B13C6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lang w:eastAsia="de-DE"/>
              </w:rPr>
            </w:pPr>
            <w:r>
              <w:rPr>
                <w:lang w:eastAsia="de-DE"/>
              </w:rPr>
              <w:t>I</w:t>
            </w:r>
            <w:r w:rsidRPr="007B13C6">
              <w:rPr>
                <w:lang w:eastAsia="de-DE"/>
              </w:rPr>
              <w:t xml:space="preserve">ch habe </w:t>
            </w:r>
            <w:r>
              <w:rPr>
                <w:lang w:eastAsia="de-DE"/>
              </w:rPr>
              <w:t>mich in den Unterrichtsstunden wohl gefühlt.</w:t>
            </w:r>
          </w:p>
        </w:tc>
      </w:tr>
      <w:tr w:rsidR="007B13C6" w:rsidRPr="00540880" w:rsidTr="00626A5A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7B13C6" w:rsidRPr="00540880" w:rsidRDefault="007B13C6" w:rsidP="00260A66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7B13C6" w:rsidRPr="00540880" w:rsidRDefault="007B13C6" w:rsidP="00260A66">
            <w:pPr>
              <w:shd w:val="clear" w:color="auto" w:fill="FFFFFF"/>
              <w:tabs>
                <w:tab w:val="left" w:pos="426"/>
              </w:tabs>
              <w:ind w:left="-84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7B13C6" w:rsidRPr="00540880" w:rsidRDefault="007B13C6" w:rsidP="00260A66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7B13C6" w:rsidRPr="00540880" w:rsidRDefault="007B13C6" w:rsidP="00260A66">
            <w:pPr>
              <w:shd w:val="clear" w:color="auto" w:fill="FFFFFF"/>
              <w:tabs>
                <w:tab w:val="left" w:pos="426"/>
              </w:tabs>
              <w:ind w:left="30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7B13C6" w:rsidRPr="00540880" w:rsidRDefault="007B13C6" w:rsidP="00260A66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gar nicht</w:t>
            </w:r>
          </w:p>
        </w:tc>
      </w:tr>
      <w:tr w:rsidR="00626A5A" w:rsidRPr="007B13C6" w:rsidTr="00626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26A5A" w:rsidRPr="007B13C6" w:rsidRDefault="00626A5A" w:rsidP="00626A5A">
            <w:pPr>
              <w:pStyle w:val="Listenabsatz"/>
              <w:numPr>
                <w:ilvl w:val="0"/>
                <w:numId w:val="2"/>
              </w:num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lang w:eastAsia="de-DE"/>
              </w:rPr>
            </w:pPr>
            <w:r>
              <w:rPr>
                <w:lang w:eastAsia="de-DE"/>
              </w:rPr>
              <w:t>Ich finde, die Lehrpersonen waren von ihren Fachinhalten begeistert.</w:t>
            </w:r>
          </w:p>
        </w:tc>
      </w:tr>
      <w:tr w:rsidR="00626A5A" w:rsidRPr="00540880" w:rsidTr="00626A5A">
        <w:tc>
          <w:tcPr>
            <w:tcW w:w="1852" w:type="dxa"/>
            <w:tcBorders>
              <w:left w:val="single" w:sz="4" w:space="0" w:color="auto"/>
              <w:bottom w:val="single" w:sz="4" w:space="0" w:color="auto"/>
            </w:tcBorders>
          </w:tcPr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genau</w:t>
            </w: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ind w:left="-84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</w:t>
            </w:r>
          </w:p>
        </w:tc>
        <w:tc>
          <w:tcPr>
            <w:tcW w:w="1884" w:type="dxa"/>
            <w:tcBorders>
              <w:bottom w:val="single" w:sz="4" w:space="0" w:color="auto"/>
            </w:tcBorders>
          </w:tcPr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teilweise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ind w:left="30"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eher nicht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ind w:right="30"/>
              <w:jc w:val="center"/>
              <w:rPr>
                <w:rFonts w:eastAsia="Times New Roman" w:cs="Times New Roman"/>
                <w:szCs w:val="27"/>
                <w:lang w:eastAsia="de-DE"/>
              </w:rPr>
            </w:pPr>
            <w:r w:rsidRPr="00540880">
              <w:rPr>
                <w:rFonts w:eastAsia="Times New Roman" w:cs="Times New Roman"/>
                <w:szCs w:val="27"/>
                <w:lang w:eastAsia="de-DE"/>
              </w:rPr>
              <w:sym w:font="Wingdings" w:char="F0A1"/>
            </w:r>
            <w:r w:rsidRPr="00540880">
              <w:rPr>
                <w:rFonts w:eastAsia="Times New Roman" w:cs="Times New Roman"/>
                <w:szCs w:val="27"/>
                <w:lang w:eastAsia="de-DE"/>
              </w:rPr>
              <w:br/>
              <w:t>stimmt gar nicht</w:t>
            </w:r>
          </w:p>
        </w:tc>
      </w:tr>
      <w:tr w:rsidR="00626A5A" w:rsidRPr="00125481" w:rsidTr="00E163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2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626A5A" w:rsidRDefault="00626A5A" w:rsidP="00E163D3">
            <w:pPr>
              <w:rPr>
                <w:rFonts w:cs="Times New Roman"/>
                <w:lang w:eastAsia="de-DE"/>
              </w:rPr>
            </w:pPr>
            <w:r w:rsidRPr="00125481">
              <w:rPr>
                <w:rFonts w:cs="Times New Roman"/>
                <w:lang w:eastAsia="de-DE"/>
              </w:rPr>
              <w:t xml:space="preserve">Am Unterricht </w:t>
            </w:r>
            <w:r>
              <w:rPr>
                <w:rFonts w:cs="Times New Roman"/>
                <w:lang w:eastAsia="de-DE"/>
              </w:rPr>
              <w:t>hat mit gut gefallen:</w:t>
            </w:r>
            <w:r w:rsidRPr="00125481">
              <w:rPr>
                <w:rFonts w:cs="Times New Roman"/>
                <w:lang w:eastAsia="de-DE"/>
              </w:rPr>
              <w:br/>
            </w:r>
          </w:p>
          <w:p w:rsidR="00626A5A" w:rsidRPr="00125481" w:rsidRDefault="00626A5A" w:rsidP="00E163D3">
            <w:pPr>
              <w:rPr>
                <w:rFonts w:cs="Times New Roman"/>
                <w:lang w:eastAsia="de-DE"/>
              </w:rPr>
            </w:pPr>
          </w:p>
          <w:p w:rsidR="00626A5A" w:rsidRPr="00125481" w:rsidRDefault="00626A5A" w:rsidP="00E163D3">
            <w:pPr>
              <w:rPr>
                <w:rFonts w:cs="Times New Roman"/>
                <w:lang w:eastAsia="de-DE"/>
              </w:rPr>
            </w:pPr>
          </w:p>
        </w:tc>
      </w:tr>
      <w:tr w:rsidR="00626A5A" w:rsidRPr="00540880" w:rsidTr="00E163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288" w:type="dxa"/>
            <w:gridSpan w:val="5"/>
            <w:tcBorders>
              <w:top w:val="nil"/>
              <w:bottom w:val="single" w:sz="4" w:space="0" w:color="auto"/>
            </w:tcBorders>
          </w:tcPr>
          <w:p w:rsidR="00626A5A" w:rsidRPr="00125481" w:rsidRDefault="00626A5A" w:rsidP="00E163D3">
            <w:pPr>
              <w:rPr>
                <w:rFonts w:cs="Times New Roman"/>
                <w:lang w:eastAsia="de-DE"/>
              </w:rPr>
            </w:pPr>
            <w:r w:rsidRPr="00125481">
              <w:rPr>
                <w:rFonts w:cs="Times New Roman"/>
                <w:lang w:eastAsia="de-DE"/>
              </w:rPr>
              <w:t xml:space="preserve">Am Unterricht </w:t>
            </w:r>
            <w:r>
              <w:rPr>
                <w:rFonts w:cs="Times New Roman"/>
                <w:lang w:eastAsia="de-DE"/>
              </w:rPr>
              <w:t>hat mir nicht so gut gefallen:</w:t>
            </w:r>
          </w:p>
          <w:p w:rsidR="00626A5A" w:rsidRDefault="00626A5A" w:rsidP="00E163D3">
            <w:pPr>
              <w:shd w:val="clear" w:color="auto" w:fill="FFFFFF"/>
              <w:tabs>
                <w:tab w:val="left" w:pos="426"/>
                <w:tab w:val="left" w:pos="4170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</w:p>
          <w:p w:rsidR="00626A5A" w:rsidRPr="00540880" w:rsidRDefault="00626A5A" w:rsidP="00E163D3">
            <w:pPr>
              <w:shd w:val="clear" w:color="auto" w:fill="FFFFFF"/>
              <w:tabs>
                <w:tab w:val="left" w:pos="426"/>
                <w:tab w:val="left" w:pos="4170"/>
              </w:tabs>
              <w:ind w:right="30"/>
              <w:rPr>
                <w:rFonts w:eastAsia="Times New Roman" w:cs="Times New Roman"/>
                <w:szCs w:val="27"/>
                <w:lang w:eastAsia="de-DE"/>
              </w:rPr>
            </w:pPr>
          </w:p>
        </w:tc>
      </w:tr>
      <w:tr w:rsidR="00626A5A" w:rsidRPr="00540880" w:rsidTr="00E163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9288" w:type="dxa"/>
            <w:gridSpan w:val="5"/>
            <w:tcBorders>
              <w:top w:val="nil"/>
              <w:bottom w:val="single" w:sz="4" w:space="0" w:color="auto"/>
            </w:tcBorders>
          </w:tcPr>
          <w:p w:rsidR="00626A5A" w:rsidRDefault="00626A5A" w:rsidP="00E163D3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Im Unterricht würde ich mir noch </w:t>
            </w:r>
            <w:r w:rsidRPr="00495B2C">
              <w:rPr>
                <w:lang w:eastAsia="de-DE"/>
              </w:rPr>
              <w:t xml:space="preserve"> Folgendes wünschen:</w:t>
            </w:r>
          </w:p>
          <w:p w:rsidR="00626A5A" w:rsidRDefault="00626A5A" w:rsidP="00E163D3">
            <w:p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</w:p>
          <w:p w:rsidR="00626A5A" w:rsidRDefault="00626A5A" w:rsidP="00E163D3">
            <w:p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</w:p>
          <w:p w:rsidR="00626A5A" w:rsidRPr="00540880" w:rsidRDefault="00626A5A" w:rsidP="00E163D3">
            <w:pPr>
              <w:shd w:val="clear" w:color="auto" w:fill="FFFFFF"/>
              <w:tabs>
                <w:tab w:val="left" w:pos="426"/>
              </w:tabs>
              <w:spacing w:before="240"/>
              <w:ind w:right="30"/>
              <w:rPr>
                <w:rFonts w:eastAsia="Times New Roman" w:cs="Times New Roman"/>
                <w:szCs w:val="27"/>
                <w:lang w:eastAsia="de-DE"/>
              </w:rPr>
            </w:pPr>
          </w:p>
        </w:tc>
      </w:tr>
    </w:tbl>
    <w:p w:rsidR="00C47C52" w:rsidRPr="009B3DFB" w:rsidRDefault="00C47C52" w:rsidP="00860987"/>
    <w:sectPr w:rsidR="00C47C52" w:rsidRPr="009B3DFB" w:rsidSect="00012B4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C64" w:rsidRDefault="00720C64" w:rsidP="00E21DA8">
      <w:pPr>
        <w:spacing w:line="240" w:lineRule="auto"/>
      </w:pPr>
      <w:r>
        <w:separator/>
      </w:r>
    </w:p>
  </w:endnote>
  <w:endnote w:type="continuationSeparator" w:id="0">
    <w:p w:rsidR="00720C64" w:rsidRDefault="00720C64" w:rsidP="00E21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C64" w:rsidRDefault="00720C64" w:rsidP="00E21DA8">
      <w:pPr>
        <w:spacing w:line="240" w:lineRule="auto"/>
      </w:pPr>
      <w:r>
        <w:separator/>
      </w:r>
    </w:p>
  </w:footnote>
  <w:footnote w:type="continuationSeparator" w:id="0">
    <w:p w:rsidR="00720C64" w:rsidRDefault="00720C64" w:rsidP="00E21D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70" w:rsidRPr="00837870" w:rsidRDefault="00837870" w:rsidP="00837870">
    <w:pPr>
      <w:pStyle w:val="Kopfzeile"/>
      <w:jc w:val="center"/>
      <w:rPr>
        <w:b/>
        <w:sz w:val="24"/>
      </w:rPr>
    </w:pPr>
    <w:r w:rsidRPr="00837870">
      <w:rPr>
        <w:b/>
        <w:sz w:val="24"/>
      </w:rPr>
      <w:t>Feedbackbogen</w:t>
    </w:r>
    <w:r w:rsidR="00626A5A">
      <w:rPr>
        <w:b/>
        <w:sz w:val="24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8151D"/>
    <w:multiLevelType w:val="hybridMultilevel"/>
    <w:tmpl w:val="6206114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146A6"/>
    <w:multiLevelType w:val="hybridMultilevel"/>
    <w:tmpl w:val="495487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D5720"/>
    <w:multiLevelType w:val="hybridMultilevel"/>
    <w:tmpl w:val="68F62F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769A0"/>
    <w:multiLevelType w:val="hybridMultilevel"/>
    <w:tmpl w:val="DDF2285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190"/>
    <w:rsid w:val="00005479"/>
    <w:rsid w:val="00012B48"/>
    <w:rsid w:val="000373AF"/>
    <w:rsid w:val="0004791A"/>
    <w:rsid w:val="000648F5"/>
    <w:rsid w:val="0007638F"/>
    <w:rsid w:val="00085289"/>
    <w:rsid w:val="000869A2"/>
    <w:rsid w:val="00087FF7"/>
    <w:rsid w:val="000A1AF6"/>
    <w:rsid w:val="000A63FD"/>
    <w:rsid w:val="000D5E22"/>
    <w:rsid w:val="00124635"/>
    <w:rsid w:val="00125481"/>
    <w:rsid w:val="00150565"/>
    <w:rsid w:val="0015320D"/>
    <w:rsid w:val="001A3898"/>
    <w:rsid w:val="001D3D3E"/>
    <w:rsid w:val="001E1190"/>
    <w:rsid w:val="001F0394"/>
    <w:rsid w:val="00201870"/>
    <w:rsid w:val="002117F0"/>
    <w:rsid w:val="00241D05"/>
    <w:rsid w:val="002425B4"/>
    <w:rsid w:val="002774F1"/>
    <w:rsid w:val="002803E4"/>
    <w:rsid w:val="00286E5B"/>
    <w:rsid w:val="002A5CE4"/>
    <w:rsid w:val="002B233E"/>
    <w:rsid w:val="002B5BF8"/>
    <w:rsid w:val="002C4499"/>
    <w:rsid w:val="002C4957"/>
    <w:rsid w:val="002E0B57"/>
    <w:rsid w:val="002F47F8"/>
    <w:rsid w:val="002F619B"/>
    <w:rsid w:val="00307A1F"/>
    <w:rsid w:val="003550CC"/>
    <w:rsid w:val="00360310"/>
    <w:rsid w:val="00384B69"/>
    <w:rsid w:val="003921D1"/>
    <w:rsid w:val="003A76B8"/>
    <w:rsid w:val="003C7F91"/>
    <w:rsid w:val="003E6295"/>
    <w:rsid w:val="00406460"/>
    <w:rsid w:val="00455FE6"/>
    <w:rsid w:val="00492445"/>
    <w:rsid w:val="004F5277"/>
    <w:rsid w:val="004F6FE9"/>
    <w:rsid w:val="00520054"/>
    <w:rsid w:val="00523F60"/>
    <w:rsid w:val="005852CF"/>
    <w:rsid w:val="005C1E09"/>
    <w:rsid w:val="005E3540"/>
    <w:rsid w:val="005F2D5D"/>
    <w:rsid w:val="00601AF9"/>
    <w:rsid w:val="00620397"/>
    <w:rsid w:val="00626A5A"/>
    <w:rsid w:val="006428CB"/>
    <w:rsid w:val="00662222"/>
    <w:rsid w:val="006679E6"/>
    <w:rsid w:val="00687731"/>
    <w:rsid w:val="006A34D6"/>
    <w:rsid w:val="006B0343"/>
    <w:rsid w:val="006F39C9"/>
    <w:rsid w:val="00717AA3"/>
    <w:rsid w:val="00720C64"/>
    <w:rsid w:val="00740C10"/>
    <w:rsid w:val="00750B95"/>
    <w:rsid w:val="007611FF"/>
    <w:rsid w:val="007700F7"/>
    <w:rsid w:val="0078205C"/>
    <w:rsid w:val="007A6DAC"/>
    <w:rsid w:val="007B13C6"/>
    <w:rsid w:val="007B6EC1"/>
    <w:rsid w:val="007C349F"/>
    <w:rsid w:val="007F0B6E"/>
    <w:rsid w:val="00800E08"/>
    <w:rsid w:val="00837870"/>
    <w:rsid w:val="00845DB8"/>
    <w:rsid w:val="00860987"/>
    <w:rsid w:val="008906D3"/>
    <w:rsid w:val="008A21FA"/>
    <w:rsid w:val="008B788D"/>
    <w:rsid w:val="008F131D"/>
    <w:rsid w:val="00912EAE"/>
    <w:rsid w:val="00917CBB"/>
    <w:rsid w:val="00917DD8"/>
    <w:rsid w:val="009230CA"/>
    <w:rsid w:val="00937769"/>
    <w:rsid w:val="00944CD6"/>
    <w:rsid w:val="00982E64"/>
    <w:rsid w:val="00991F36"/>
    <w:rsid w:val="009A34C4"/>
    <w:rsid w:val="009A45FC"/>
    <w:rsid w:val="009B3DFB"/>
    <w:rsid w:val="00A27912"/>
    <w:rsid w:val="00A35D27"/>
    <w:rsid w:val="00A45993"/>
    <w:rsid w:val="00A80D8D"/>
    <w:rsid w:val="00A9034E"/>
    <w:rsid w:val="00AD46E1"/>
    <w:rsid w:val="00B0078B"/>
    <w:rsid w:val="00B064A1"/>
    <w:rsid w:val="00B064C0"/>
    <w:rsid w:val="00B14CD8"/>
    <w:rsid w:val="00B32C9D"/>
    <w:rsid w:val="00B76BC9"/>
    <w:rsid w:val="00BB6427"/>
    <w:rsid w:val="00BD6CF9"/>
    <w:rsid w:val="00BD7157"/>
    <w:rsid w:val="00BE2DF8"/>
    <w:rsid w:val="00BF6546"/>
    <w:rsid w:val="00C14A74"/>
    <w:rsid w:val="00C1794D"/>
    <w:rsid w:val="00C47C52"/>
    <w:rsid w:val="00C66BB1"/>
    <w:rsid w:val="00C74672"/>
    <w:rsid w:val="00C84E0E"/>
    <w:rsid w:val="00C948F6"/>
    <w:rsid w:val="00CA7832"/>
    <w:rsid w:val="00CD59BD"/>
    <w:rsid w:val="00CE4290"/>
    <w:rsid w:val="00CE4BD9"/>
    <w:rsid w:val="00CE770B"/>
    <w:rsid w:val="00D033CA"/>
    <w:rsid w:val="00D129F3"/>
    <w:rsid w:val="00D16B15"/>
    <w:rsid w:val="00D33EC3"/>
    <w:rsid w:val="00D75F68"/>
    <w:rsid w:val="00D878E5"/>
    <w:rsid w:val="00D92929"/>
    <w:rsid w:val="00DF2960"/>
    <w:rsid w:val="00DF6DB8"/>
    <w:rsid w:val="00E21DA8"/>
    <w:rsid w:val="00E31033"/>
    <w:rsid w:val="00E547DC"/>
    <w:rsid w:val="00E6243B"/>
    <w:rsid w:val="00E90BB4"/>
    <w:rsid w:val="00EC7D04"/>
    <w:rsid w:val="00ED028F"/>
    <w:rsid w:val="00EF685E"/>
    <w:rsid w:val="00F43F7F"/>
    <w:rsid w:val="00F46E07"/>
    <w:rsid w:val="00F50361"/>
    <w:rsid w:val="00F62399"/>
    <w:rsid w:val="00F66073"/>
    <w:rsid w:val="00F82497"/>
    <w:rsid w:val="00F9462E"/>
    <w:rsid w:val="00FB3433"/>
    <w:rsid w:val="00FB7E98"/>
    <w:rsid w:val="00FD2763"/>
    <w:rsid w:val="00FF1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5481"/>
    <w:pPr>
      <w:spacing w:after="0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rsid w:val="00FB7E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7E98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36"/>
      <w:szCs w:val="26"/>
      <w:u w:val="doub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7E98"/>
    <w:pPr>
      <w:keepNext/>
      <w:keepLines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7E98"/>
    <w:pPr>
      <w:keepNext/>
      <w:keepLines/>
      <w:spacing w:before="200"/>
      <w:outlineLvl w:val="3"/>
    </w:pPr>
    <w:rPr>
      <w:rFonts w:eastAsiaTheme="majorEastAsia" w:cs="Times New Roman"/>
      <w:bCs/>
      <w:iCs/>
      <w:color w:val="632423" w:themeColor="accent2" w:themeShade="80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Überschrift"/>
    <w:next w:val="Standard"/>
    <w:uiPriority w:val="1"/>
    <w:qFormat/>
    <w:rsid w:val="00FB7E98"/>
    <w:pPr>
      <w:spacing w:after="0" w:line="240" w:lineRule="auto"/>
    </w:pPr>
    <w:rPr>
      <w:rFonts w:ascii="Times New Roman" w:hAnsi="Times New Roman"/>
      <w:color w:val="632423" w:themeColor="accent2" w:themeShade="80"/>
      <w:sz w:val="24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E21DA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1DA8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semiHidden/>
    <w:unhideWhenUsed/>
    <w:rsid w:val="00E21DA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21DA8"/>
    <w:rPr>
      <w:rFonts w:ascii="Times New Roman" w:hAnsi="Times New Roman"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21D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1DA8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406460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5E3540"/>
  </w:style>
  <w:style w:type="character" w:customStyle="1" w:styleId="berschrift2Zchn">
    <w:name w:val="Überschrift 2 Zchn"/>
    <w:basedOn w:val="Absatz-Standardschriftart"/>
    <w:link w:val="berschrift2"/>
    <w:uiPriority w:val="9"/>
    <w:rsid w:val="00FB7E98"/>
    <w:rPr>
      <w:rFonts w:asciiTheme="majorHAnsi" w:eastAsiaTheme="majorEastAsia" w:hAnsiTheme="majorHAnsi" w:cstheme="majorBidi"/>
      <w:b/>
      <w:bCs/>
      <w:sz w:val="36"/>
      <w:szCs w:val="26"/>
      <w:u w:val="doub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7E98"/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7E98"/>
    <w:rPr>
      <w:rFonts w:ascii="Times New Roman" w:eastAsiaTheme="majorEastAsia" w:hAnsi="Times New Roman" w:cs="Times New Roman"/>
      <w:bCs/>
      <w:iCs/>
      <w:color w:val="632423" w:themeColor="accent2" w:themeShade="80"/>
      <w:sz w:val="24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7E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B7E98"/>
    <w:pPr>
      <w:outlineLvl w:val="9"/>
    </w:pPr>
  </w:style>
  <w:style w:type="table" w:styleId="Tabellengitternetz">
    <w:name w:val="Table Grid"/>
    <w:basedOn w:val="NormaleTabelle"/>
    <w:uiPriority w:val="59"/>
    <w:rsid w:val="00C47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C47C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Jonas\Privat\Word%20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Vorlage</Template>
  <TotalTime>0</TotalTime>
  <Pages>1</Pages>
  <Words>193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P P</dc:creator>
  <cp:lastModifiedBy>Jonas P P</cp:lastModifiedBy>
  <cp:revision>10</cp:revision>
  <dcterms:created xsi:type="dcterms:W3CDTF">2020-01-23T15:00:00Z</dcterms:created>
  <dcterms:modified xsi:type="dcterms:W3CDTF">2020-01-23T17:42:00Z</dcterms:modified>
</cp:coreProperties>
</file>